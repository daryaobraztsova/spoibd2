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Приложение № 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Директору</w:t>
            </w:r>
          </w:p>
          <w:p>
            <w:pPr>
              <w:pStyle w:val="Normal"/>
              <w:spacing w:lineRule="auto" w:line="240" w:before="0" w:after="0"/>
              <w:ind w:right="-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u w:val="single"/>
                <w:lang w:eastAsia="ru-RU"/>
              </w:rPr>
              <w:t>института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/ филиала №3</w:t>
            </w:r>
          </w:p>
        </w:tc>
      </w:tr>
      <w:tr>
        <w:trPr>
          <w:trHeight w:val="635" w:hRule="atLeast"/>
        </w:trPr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Следкову Ю.Г.</w:t>
            </w:r>
          </w:p>
        </w:tc>
      </w:tr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от студента(ки) группы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[group]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[fio]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(фамилия, имя, отчество)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Контактный тел: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[tel]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 А Я В Л Е Н И Е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ab/>
        <w:t xml:space="preserve">Прошу Вас рассмотреть вопрос о назначении мне государственной социальной </w:t>
      </w:r>
    </w:p>
    <w:p>
      <w:pPr>
        <w:pStyle w:val="Normal"/>
        <w:ind w:right="139"/>
        <w:jc w:val="both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стипендии в связи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:</w:t>
      </w:r>
    </w:p>
    <w:p>
      <w:pPr>
        <w:pStyle w:val="Normal"/>
        <w:ind w:right="13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  <w:t>[step]</w:t>
      </w:r>
    </w:p>
    <w:p>
      <w:pPr>
        <w:pStyle w:val="Normal"/>
        <w:spacing w:lineRule="exact" w:line="240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Перечень документов для назначения государственной социальной стипендии, прилагаемых к заявлению:</w:t>
      </w:r>
    </w:p>
    <w:p>
      <w:pPr>
        <w:pStyle w:val="Normal"/>
        <w:spacing w:lineRule="exact" w:line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1.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[pas]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exact" w:line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2.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[pas2]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exact" w:line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3.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[pas3].</w:t>
      </w:r>
    </w:p>
    <w:p>
      <w:pPr>
        <w:pStyle w:val="ListParagrap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3"/>
        <w:gridCol w:w="2976"/>
      </w:tblGrid>
      <w:tr>
        <w:trPr/>
        <w:tc>
          <w:tcPr>
            <w:tcW w:w="620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Дата «___»_ 202_  г.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0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7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подпись студента(ки)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Назначить государственную социальную стипендию с   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[dat1]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    по    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 xml:space="preserve">[dat2]   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-</w:t>
      </w:r>
    </w:p>
    <w:p>
      <w:pPr>
        <w:pStyle w:val="Normal"/>
        <w:spacing w:lineRule="auto" w: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Ранее государственная социальная стипендия была назначена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с      [dat3]</w:t>
      </w:r>
    </w:p>
    <w:p>
      <w:pPr>
        <w:pStyle w:val="Normal"/>
        <w:spacing w:lineRule="auto" w: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по       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 xml:space="preserve">[dat4]       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(приказ №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 xml:space="preserve">[prik]    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от    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[dat5]г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.).</w:t>
      </w:r>
    </w:p>
    <w:p>
      <w:pPr>
        <w:pStyle w:val="ListParagraph"/>
        <w:ind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СОГЛАСОВАНО: </w:t>
      </w:r>
    </w:p>
    <w:p>
      <w:pPr>
        <w:pStyle w:val="ListParagraph"/>
        <w:ind w:left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Директор (зам.директора) </w:t>
      </w:r>
    </w:p>
    <w:p>
      <w:pPr>
        <w:pStyle w:val="ListParagraph"/>
        <w:ind w:left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ListParagraph"/>
        <w:ind w:left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___Серебряков В.А._____________Ф.И.О.</w:t>
      </w:r>
    </w:p>
    <w:p>
      <w:pPr>
        <w:pStyle w:val="ListParagraph"/>
        <w:ind w:left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«___»__________20 ___ г.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d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8c6558"/>
    <w:rPr>
      <w:sz w:val="16"/>
      <w:szCs w:val="16"/>
    </w:rPr>
  </w:style>
  <w:style w:type="character" w:styleId="CommentTextChar" w:customStyle="1">
    <w:name w:val="Comment Text Char"/>
    <w:link w:val="Annotationtext"/>
    <w:uiPriority w:val="99"/>
    <w:semiHidden/>
    <w:qFormat/>
    <w:rsid w:val="008c6558"/>
    <w:rPr>
      <w:lang w:eastAsia="en-US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8c6558"/>
    <w:rPr>
      <w:b/>
      <w:bCs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10f9"/>
    <w:rPr>
      <w:rFonts w:ascii="Segoe UI" w:hAnsi="Segoe UI" w:cs="Segoe UI"/>
      <w:sz w:val="18"/>
      <w:szCs w:val="18"/>
      <w:lang w:val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d0dbf"/>
    <w:pPr>
      <w:spacing w:before="0" w:after="20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c655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c655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10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0dbf"/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на соцстипендию</Template>
  <TotalTime>6</TotalTime>
  <Application>LibreOffice/7.6.1.2$Windows_X86_64 LibreOffice_project/f5defcebd022c5bc36bbb79be232cb6926d8f674</Application>
  <AppVersion>15.0000</AppVersion>
  <DocSecurity>4</DocSecurity>
  <Pages>2</Pages>
  <Words>93</Words>
  <Characters>614</Characters>
  <CharactersWithSpaces>734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2023-12-12T19:43:00Z</dcterms:created>
  <dc:creator>mai</dc:creator>
  <dc:description/>
  <dc:language>en-US</dc:language>
  <cp:lastModifiedBy/>
  <cp:lastPrinted>2020-10-02T11:06:00Z</cp:lastPrinted>
  <dcterms:modified xsi:type="dcterms:W3CDTF">2023-12-15T13:55:33Z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